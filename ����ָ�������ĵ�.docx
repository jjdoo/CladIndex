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84438C" w14:textId="3A5B90C3" w:rsidR="002F7C21" w:rsidRPr="002F7C21" w:rsidRDefault="002F7C21" w:rsidP="002F7C21">
      <w:pPr>
        <w:pStyle w:val="a5"/>
        <w:numPr>
          <w:ilvl w:val="0"/>
          <w:numId w:val="2"/>
        </w:numPr>
        <w:ind w:firstLineChars="0"/>
        <w:rPr>
          <w:b/>
        </w:rPr>
      </w:pPr>
      <w:r w:rsidRPr="002F7C21">
        <w:rPr>
          <w:rFonts w:hint="eastAsia"/>
          <w:b/>
        </w:rPr>
        <w:t>资料修改界面</w:t>
      </w:r>
    </w:p>
    <w:p w14:paraId="2C722DF3" w14:textId="31615E75" w:rsidR="007D7EEA" w:rsidRDefault="00605BDA" w:rsidP="007D7EEA">
      <w:r>
        <w:rPr>
          <w:rFonts w:hint="eastAsia"/>
        </w:rPr>
        <w:t>测试功能点：第一次登陆弹出用户资料页面</w:t>
      </w:r>
      <w:r w:rsidR="002F7C21">
        <w:rPr>
          <w:rFonts w:hint="eastAsia"/>
        </w:rPr>
        <w:t>，用户输入个人信息</w:t>
      </w:r>
    </w:p>
    <w:p w14:paraId="0E3659A4" w14:textId="2E35AB3F" w:rsidR="00605BDA" w:rsidRDefault="00605BDA" w:rsidP="007D7EEA">
      <w:r>
        <w:rPr>
          <w:rFonts w:hint="eastAsia"/>
        </w:rPr>
        <w:t>测试步骤：</w:t>
      </w:r>
      <w:r w:rsidR="00040008">
        <w:rPr>
          <w:rFonts w:hint="eastAsia"/>
        </w:rPr>
        <w:t>第一次启动软件</w:t>
      </w:r>
    </w:p>
    <w:p w14:paraId="53F6CFE9" w14:textId="48AEFBB8" w:rsidR="00605BDA" w:rsidRDefault="00605BDA" w:rsidP="007D7EEA">
      <w:r>
        <w:rPr>
          <w:rFonts w:hint="eastAsia"/>
        </w:rPr>
        <w:t>测试结果：</w:t>
      </w:r>
      <w:proofErr w:type="gramStart"/>
      <w:r>
        <w:rPr>
          <w:rFonts w:hint="eastAsia"/>
        </w:rPr>
        <w:t>ok</w:t>
      </w:r>
      <w:proofErr w:type="gramEnd"/>
    </w:p>
    <w:p w14:paraId="0F8F2F08" w14:textId="5ED7C05C" w:rsidR="00C32C49" w:rsidRDefault="00C32C49" w:rsidP="00C32C49">
      <w:r>
        <w:rPr>
          <w:rFonts w:hint="eastAsia"/>
        </w:rPr>
        <w:t>测试功能点：资料修改功能</w:t>
      </w:r>
    </w:p>
    <w:p w14:paraId="030BF9FC" w14:textId="77777777" w:rsidR="00C32C49" w:rsidRDefault="00C32C49" w:rsidP="00C32C49">
      <w:r>
        <w:rPr>
          <w:rFonts w:hint="eastAsia"/>
        </w:rPr>
        <w:t>测试步骤：</w:t>
      </w:r>
    </w:p>
    <w:p w14:paraId="244A6F45" w14:textId="7DAA03F1" w:rsidR="00C32C49" w:rsidRPr="00C32C49" w:rsidRDefault="00C32C49" w:rsidP="007D7EEA">
      <w:r>
        <w:rPr>
          <w:rFonts w:hint="eastAsia"/>
        </w:rPr>
        <w:t>测试结果：</w:t>
      </w:r>
      <w:proofErr w:type="gramStart"/>
      <w:r>
        <w:rPr>
          <w:rFonts w:hint="eastAsia"/>
        </w:rPr>
        <w:t>ok</w:t>
      </w:r>
      <w:proofErr w:type="gramEnd"/>
    </w:p>
    <w:p w14:paraId="65CD5C88" w14:textId="3556DD00" w:rsidR="002F7C21" w:rsidRPr="002F7C21" w:rsidRDefault="002F7C21" w:rsidP="002F7C21">
      <w:pPr>
        <w:pStyle w:val="a5"/>
        <w:numPr>
          <w:ilvl w:val="0"/>
          <w:numId w:val="2"/>
        </w:numPr>
        <w:ind w:firstLineChars="0"/>
        <w:rPr>
          <w:b/>
        </w:rPr>
      </w:pPr>
      <w:r w:rsidRPr="002F7C21">
        <w:rPr>
          <w:rFonts w:hint="eastAsia"/>
          <w:b/>
        </w:rPr>
        <w:t>所有位置界面</w:t>
      </w:r>
    </w:p>
    <w:p w14:paraId="10D980A8" w14:textId="606920BD" w:rsidR="00605BDA" w:rsidRDefault="00605BDA" w:rsidP="00605BDA">
      <w:r>
        <w:rPr>
          <w:rFonts w:hint="eastAsia"/>
        </w:rPr>
        <w:t>测试功能点：所有位置教学楼选择</w:t>
      </w:r>
    </w:p>
    <w:p w14:paraId="0329599E" w14:textId="48F704A2" w:rsidR="00605BDA" w:rsidRDefault="00605BDA" w:rsidP="00605BDA">
      <w:r>
        <w:rPr>
          <w:rFonts w:hint="eastAsia"/>
        </w:rPr>
        <w:t>测试步骤：</w:t>
      </w:r>
      <w:r w:rsidR="00C310D7">
        <w:rPr>
          <w:rFonts w:hint="eastAsia"/>
        </w:rPr>
        <w:t>点击一个教学楼</w:t>
      </w:r>
    </w:p>
    <w:p w14:paraId="645FB8CB" w14:textId="316F7C4B" w:rsidR="00605BDA" w:rsidRDefault="00605BDA" w:rsidP="00605BDA">
      <w:r>
        <w:rPr>
          <w:rFonts w:hint="eastAsia"/>
        </w:rPr>
        <w:t>测试结果：</w:t>
      </w:r>
      <w:r w:rsidR="00973580">
        <w:rPr>
          <w:rFonts w:hint="eastAsia"/>
        </w:rPr>
        <w:t>房间列表出现很慢，服务器数据过多，删除多余数据后，访问速度可以了</w:t>
      </w:r>
    </w:p>
    <w:p w14:paraId="623DDB65" w14:textId="30BA9C56" w:rsidR="00605BDA" w:rsidRDefault="00605BDA" w:rsidP="00605BDA">
      <w:r>
        <w:rPr>
          <w:rFonts w:hint="eastAsia"/>
        </w:rPr>
        <w:t>测试功能点：房间按钮点击显示房间详情</w:t>
      </w:r>
    </w:p>
    <w:p w14:paraId="7A169F15" w14:textId="63DE0911" w:rsidR="00605BDA" w:rsidRDefault="00605BDA" w:rsidP="00605BDA">
      <w:r>
        <w:rPr>
          <w:rFonts w:hint="eastAsia"/>
        </w:rPr>
        <w:t>测试步骤：</w:t>
      </w:r>
      <w:r w:rsidR="00A17CA6">
        <w:rPr>
          <w:rFonts w:hint="eastAsia"/>
        </w:rPr>
        <w:t>点击房间按钮</w:t>
      </w:r>
    </w:p>
    <w:p w14:paraId="50E1F053" w14:textId="4AA03220" w:rsidR="00605BDA" w:rsidRDefault="00605BDA" w:rsidP="00605BDA">
      <w:r>
        <w:rPr>
          <w:rFonts w:hint="eastAsia"/>
        </w:rPr>
        <w:t>测试结果：</w:t>
      </w:r>
      <w:r w:rsidR="00A17CA6">
        <w:rPr>
          <w:rFonts w:hint="eastAsia"/>
        </w:rPr>
        <w:t>显示教室详情</w:t>
      </w:r>
    </w:p>
    <w:p w14:paraId="23BB1949" w14:textId="41022532" w:rsidR="00605BDA" w:rsidRDefault="00605BDA" w:rsidP="00605BDA">
      <w:r>
        <w:rPr>
          <w:rFonts w:hint="eastAsia"/>
        </w:rPr>
        <w:t>测试功能点：</w:t>
      </w:r>
      <w:r>
        <w:rPr>
          <w:rFonts w:hint="eastAsia"/>
        </w:rPr>
        <w:t xml:space="preserve"> </w:t>
      </w:r>
      <w:r w:rsidR="002F7C21">
        <w:rPr>
          <w:rFonts w:hint="eastAsia"/>
        </w:rPr>
        <w:t>关闭房间详情</w:t>
      </w:r>
    </w:p>
    <w:p w14:paraId="5BC5CE80" w14:textId="7EAFE1AB" w:rsidR="00605BDA" w:rsidRDefault="00605BDA" w:rsidP="00605BDA">
      <w:r>
        <w:rPr>
          <w:rFonts w:hint="eastAsia"/>
        </w:rPr>
        <w:t>测试步骤：</w:t>
      </w:r>
      <w:r w:rsidR="00A17CA6">
        <w:rPr>
          <w:rFonts w:hint="eastAsia"/>
        </w:rPr>
        <w:t>关闭按钮</w:t>
      </w:r>
    </w:p>
    <w:p w14:paraId="4E8FDB31" w14:textId="0FE062DD" w:rsidR="00605BDA" w:rsidRDefault="00605BDA" w:rsidP="00605BDA">
      <w:r>
        <w:rPr>
          <w:rFonts w:hint="eastAsia"/>
        </w:rPr>
        <w:t>测试结果：</w:t>
      </w:r>
      <w:proofErr w:type="gramStart"/>
      <w:r>
        <w:rPr>
          <w:rFonts w:hint="eastAsia"/>
        </w:rPr>
        <w:t>ok</w:t>
      </w:r>
      <w:proofErr w:type="gramEnd"/>
    </w:p>
    <w:p w14:paraId="3A137B74" w14:textId="2DAFE444" w:rsidR="00605BDA" w:rsidRDefault="00605BDA" w:rsidP="00605BDA">
      <w:r>
        <w:rPr>
          <w:rFonts w:hint="eastAsia"/>
        </w:rPr>
        <w:t>测试功能点：</w:t>
      </w:r>
      <w:r w:rsidR="002F7C21">
        <w:rPr>
          <w:rFonts w:hint="eastAsia"/>
        </w:rPr>
        <w:t>加入收藏按钮</w:t>
      </w:r>
      <w:r>
        <w:rPr>
          <w:rFonts w:hint="eastAsia"/>
        </w:rPr>
        <w:t xml:space="preserve"> </w:t>
      </w:r>
    </w:p>
    <w:p w14:paraId="1873DDB8" w14:textId="77777777" w:rsidR="00605BDA" w:rsidRDefault="00605BDA" w:rsidP="00605BDA">
      <w:r>
        <w:rPr>
          <w:rFonts w:hint="eastAsia"/>
        </w:rPr>
        <w:t>测试步骤：</w:t>
      </w:r>
    </w:p>
    <w:p w14:paraId="05B634C7" w14:textId="5C8FC759" w:rsidR="00605BDA" w:rsidRDefault="00605BDA" w:rsidP="00605BDA">
      <w:r>
        <w:rPr>
          <w:rFonts w:hint="eastAsia"/>
        </w:rPr>
        <w:t>测试结果：</w:t>
      </w:r>
      <w:proofErr w:type="gramStart"/>
      <w:r>
        <w:rPr>
          <w:rFonts w:hint="eastAsia"/>
        </w:rPr>
        <w:t>ok</w:t>
      </w:r>
      <w:proofErr w:type="gramEnd"/>
    </w:p>
    <w:p w14:paraId="2E39C8AB" w14:textId="44350E3B" w:rsidR="002F7C21" w:rsidRDefault="002F7C21" w:rsidP="002F7C21">
      <w:r>
        <w:rPr>
          <w:rFonts w:hint="eastAsia"/>
        </w:rPr>
        <w:t>测试功能点：</w:t>
      </w:r>
      <w:r w:rsidR="00A17CA6">
        <w:rPr>
          <w:rFonts w:hint="eastAsia"/>
        </w:rPr>
        <w:t>已收藏房间</w:t>
      </w:r>
      <w:r>
        <w:rPr>
          <w:rFonts w:hint="eastAsia"/>
        </w:rPr>
        <w:t>空房间无法收藏按钮</w:t>
      </w:r>
      <w:r>
        <w:rPr>
          <w:rFonts w:hint="eastAsia"/>
        </w:rPr>
        <w:t xml:space="preserve"> </w:t>
      </w:r>
    </w:p>
    <w:p w14:paraId="79D41AEA" w14:textId="77777777" w:rsidR="002F7C21" w:rsidRDefault="002F7C21" w:rsidP="002F7C21">
      <w:r>
        <w:rPr>
          <w:rFonts w:hint="eastAsia"/>
        </w:rPr>
        <w:t>测试步骤：</w:t>
      </w:r>
    </w:p>
    <w:p w14:paraId="57F6B2E4" w14:textId="4124F34D" w:rsidR="002F7C21" w:rsidRDefault="002F7C21" w:rsidP="00605BDA">
      <w:r>
        <w:rPr>
          <w:rFonts w:hint="eastAsia"/>
        </w:rPr>
        <w:t>测试结果：</w:t>
      </w:r>
      <w:proofErr w:type="gramStart"/>
      <w:r>
        <w:rPr>
          <w:rFonts w:hint="eastAsia"/>
        </w:rPr>
        <w:t>ok</w:t>
      </w:r>
      <w:proofErr w:type="gramEnd"/>
    </w:p>
    <w:p w14:paraId="0A2D3A4F" w14:textId="2FB5F95C" w:rsidR="00605BDA" w:rsidRDefault="00605BDA" w:rsidP="00605BDA">
      <w:r>
        <w:rPr>
          <w:rFonts w:hint="eastAsia"/>
        </w:rPr>
        <w:t>测试功能点：</w:t>
      </w:r>
      <w:r w:rsidR="002F7C21">
        <w:rPr>
          <w:rFonts w:hint="eastAsia"/>
        </w:rPr>
        <w:t>翻页按钮</w:t>
      </w:r>
      <w:r>
        <w:rPr>
          <w:rFonts w:hint="eastAsia"/>
        </w:rPr>
        <w:t xml:space="preserve"> </w:t>
      </w:r>
    </w:p>
    <w:p w14:paraId="042290F1" w14:textId="77777777" w:rsidR="00605BDA" w:rsidRDefault="00605BDA" w:rsidP="00605BDA">
      <w:r>
        <w:rPr>
          <w:rFonts w:hint="eastAsia"/>
        </w:rPr>
        <w:t>测试步骤：</w:t>
      </w:r>
    </w:p>
    <w:p w14:paraId="0922769E" w14:textId="613DF78B" w:rsidR="00605BDA" w:rsidRDefault="00605BDA" w:rsidP="00605BDA">
      <w:r>
        <w:rPr>
          <w:rFonts w:hint="eastAsia"/>
        </w:rPr>
        <w:t>测试结果：</w:t>
      </w:r>
      <w:proofErr w:type="gramStart"/>
      <w:r>
        <w:rPr>
          <w:rFonts w:hint="eastAsia"/>
        </w:rPr>
        <w:t>ok</w:t>
      </w:r>
      <w:proofErr w:type="gramEnd"/>
    </w:p>
    <w:p w14:paraId="5F4DB916" w14:textId="49AA4E22" w:rsidR="00605BDA" w:rsidRDefault="00605BDA" w:rsidP="00605BDA">
      <w:r>
        <w:rPr>
          <w:rFonts w:hint="eastAsia"/>
        </w:rPr>
        <w:t>测试功能点：</w:t>
      </w:r>
      <w:r w:rsidR="002F7C21">
        <w:rPr>
          <w:rFonts w:hint="eastAsia"/>
        </w:rPr>
        <w:t>选择楼层按钮</w:t>
      </w:r>
      <w:r>
        <w:rPr>
          <w:rFonts w:hint="eastAsia"/>
        </w:rPr>
        <w:t xml:space="preserve"> </w:t>
      </w:r>
    </w:p>
    <w:p w14:paraId="43C262B3" w14:textId="77777777" w:rsidR="00605BDA" w:rsidRDefault="00605BDA" w:rsidP="00605BDA">
      <w:r>
        <w:rPr>
          <w:rFonts w:hint="eastAsia"/>
        </w:rPr>
        <w:t>测试步骤：</w:t>
      </w:r>
    </w:p>
    <w:p w14:paraId="5B3D7210" w14:textId="59DAC500" w:rsidR="00605BDA" w:rsidRDefault="00605BDA" w:rsidP="00605BDA">
      <w:r>
        <w:rPr>
          <w:rFonts w:hint="eastAsia"/>
        </w:rPr>
        <w:t>测试结果：</w:t>
      </w:r>
      <w:proofErr w:type="gramStart"/>
      <w:r>
        <w:rPr>
          <w:rFonts w:hint="eastAsia"/>
        </w:rPr>
        <w:t>ok</w:t>
      </w:r>
      <w:proofErr w:type="gramEnd"/>
    </w:p>
    <w:p w14:paraId="0F6ADC9F" w14:textId="6F4A7662" w:rsidR="0015725A" w:rsidRDefault="0015725A" w:rsidP="00605BDA">
      <w:pPr>
        <w:pStyle w:val="a5"/>
        <w:numPr>
          <w:ilvl w:val="0"/>
          <w:numId w:val="2"/>
        </w:numPr>
        <w:ind w:firstLineChars="0"/>
      </w:pPr>
      <w:r w:rsidRPr="00C32C49">
        <w:rPr>
          <w:rFonts w:hint="eastAsia"/>
          <w:b/>
        </w:rPr>
        <w:t>我的关注界面</w:t>
      </w:r>
    </w:p>
    <w:p w14:paraId="19A47F57" w14:textId="2E1EFA52" w:rsidR="00605BDA" w:rsidRDefault="00605BDA" w:rsidP="00605BDA">
      <w:r>
        <w:rPr>
          <w:rFonts w:hint="eastAsia"/>
        </w:rPr>
        <w:t>测试功能点：</w:t>
      </w:r>
      <w:r>
        <w:rPr>
          <w:rFonts w:hint="eastAsia"/>
        </w:rPr>
        <w:t xml:space="preserve"> </w:t>
      </w:r>
      <w:r w:rsidR="00C32C49">
        <w:rPr>
          <w:rFonts w:hint="eastAsia"/>
        </w:rPr>
        <w:t>点击列表查看详情</w:t>
      </w:r>
    </w:p>
    <w:p w14:paraId="56B5E95F" w14:textId="77777777" w:rsidR="00605BDA" w:rsidRDefault="00605BDA" w:rsidP="00605BDA">
      <w:r>
        <w:rPr>
          <w:rFonts w:hint="eastAsia"/>
        </w:rPr>
        <w:t>测试步骤：</w:t>
      </w:r>
    </w:p>
    <w:p w14:paraId="33CB4F0D" w14:textId="4ED164AF" w:rsidR="00605BDA" w:rsidRDefault="00605BDA" w:rsidP="00605BDA">
      <w:r>
        <w:rPr>
          <w:rFonts w:hint="eastAsia"/>
        </w:rPr>
        <w:t>测试结果：</w:t>
      </w:r>
      <w:proofErr w:type="gramStart"/>
      <w:r>
        <w:rPr>
          <w:rFonts w:hint="eastAsia"/>
        </w:rPr>
        <w:t>ok</w:t>
      </w:r>
      <w:proofErr w:type="gramEnd"/>
    </w:p>
    <w:p w14:paraId="53010499" w14:textId="7575D8DA" w:rsidR="00605BDA" w:rsidRDefault="00605BDA" w:rsidP="00605BDA">
      <w:r>
        <w:rPr>
          <w:rFonts w:hint="eastAsia"/>
        </w:rPr>
        <w:t>测试功能点：</w:t>
      </w:r>
      <w:r>
        <w:rPr>
          <w:rFonts w:hint="eastAsia"/>
        </w:rPr>
        <w:t xml:space="preserve"> </w:t>
      </w:r>
      <w:r w:rsidR="00C32C49">
        <w:rPr>
          <w:rFonts w:hint="eastAsia"/>
        </w:rPr>
        <w:t>关闭详情</w:t>
      </w:r>
    </w:p>
    <w:p w14:paraId="691A3CD8" w14:textId="77777777" w:rsidR="00605BDA" w:rsidRDefault="00605BDA" w:rsidP="00605BDA">
      <w:r>
        <w:rPr>
          <w:rFonts w:hint="eastAsia"/>
        </w:rPr>
        <w:t>测试步骤：</w:t>
      </w:r>
    </w:p>
    <w:p w14:paraId="6510DD27" w14:textId="7743A580" w:rsidR="00605BDA" w:rsidRDefault="00605BDA" w:rsidP="00605BDA">
      <w:r>
        <w:rPr>
          <w:rFonts w:hint="eastAsia"/>
        </w:rPr>
        <w:t>测试结果：</w:t>
      </w:r>
      <w:proofErr w:type="gramStart"/>
      <w:r>
        <w:rPr>
          <w:rFonts w:hint="eastAsia"/>
        </w:rPr>
        <w:t>ok</w:t>
      </w:r>
      <w:proofErr w:type="gramEnd"/>
    </w:p>
    <w:p w14:paraId="3E1741E2" w14:textId="450D24D2" w:rsidR="00605BDA" w:rsidRDefault="00605BDA" w:rsidP="00605BDA">
      <w:r>
        <w:rPr>
          <w:rFonts w:hint="eastAsia"/>
        </w:rPr>
        <w:t>测试功能点：</w:t>
      </w:r>
      <w:r>
        <w:rPr>
          <w:rFonts w:hint="eastAsia"/>
        </w:rPr>
        <w:t xml:space="preserve"> </w:t>
      </w:r>
      <w:r w:rsidR="00C32C49">
        <w:rPr>
          <w:rFonts w:hint="eastAsia"/>
        </w:rPr>
        <w:t>翻页</w:t>
      </w:r>
    </w:p>
    <w:p w14:paraId="1D473F37" w14:textId="77777777" w:rsidR="00605BDA" w:rsidRDefault="00605BDA" w:rsidP="00605BDA">
      <w:r>
        <w:rPr>
          <w:rFonts w:hint="eastAsia"/>
        </w:rPr>
        <w:t>测试步骤：</w:t>
      </w:r>
    </w:p>
    <w:p w14:paraId="2ACAB890" w14:textId="6D074938" w:rsidR="00605BDA" w:rsidRDefault="00605BDA" w:rsidP="00605BDA">
      <w:r>
        <w:rPr>
          <w:rFonts w:hint="eastAsia"/>
        </w:rPr>
        <w:t>测试结果：</w:t>
      </w:r>
      <w:proofErr w:type="gramStart"/>
      <w:r>
        <w:rPr>
          <w:rFonts w:hint="eastAsia"/>
        </w:rPr>
        <w:t>ok</w:t>
      </w:r>
      <w:proofErr w:type="gramEnd"/>
    </w:p>
    <w:p w14:paraId="1A8C961A" w14:textId="3D802F15" w:rsidR="000556D4" w:rsidRDefault="000556D4" w:rsidP="00605BDA">
      <w:pPr>
        <w:pStyle w:val="a5"/>
        <w:numPr>
          <w:ilvl w:val="0"/>
          <w:numId w:val="2"/>
        </w:numPr>
        <w:ind w:firstLineChars="0"/>
      </w:pPr>
      <w:r w:rsidRPr="000556D4">
        <w:rPr>
          <w:rFonts w:hint="eastAsia"/>
          <w:b/>
        </w:rPr>
        <w:t>健康穿衣界面</w:t>
      </w:r>
    </w:p>
    <w:p w14:paraId="6729A571" w14:textId="04BEFB9A" w:rsidR="00605BDA" w:rsidRDefault="00605BDA" w:rsidP="00605BDA">
      <w:r>
        <w:rPr>
          <w:rFonts w:hint="eastAsia"/>
        </w:rPr>
        <w:t>测试功能点：</w:t>
      </w:r>
      <w:r>
        <w:rPr>
          <w:rFonts w:hint="eastAsia"/>
        </w:rPr>
        <w:t xml:space="preserve"> </w:t>
      </w:r>
      <w:r w:rsidR="007E3107">
        <w:rPr>
          <w:rFonts w:hint="eastAsia"/>
        </w:rPr>
        <w:t>阅读</w:t>
      </w:r>
      <w:bookmarkStart w:id="0" w:name="_GoBack"/>
      <w:r w:rsidR="007E3107">
        <w:rPr>
          <w:rFonts w:hint="eastAsia"/>
        </w:rPr>
        <w:t>文章</w:t>
      </w:r>
      <w:bookmarkEnd w:id="0"/>
    </w:p>
    <w:p w14:paraId="43BCC940" w14:textId="77777777" w:rsidR="00605BDA" w:rsidRDefault="00605BDA" w:rsidP="00605BDA">
      <w:r>
        <w:rPr>
          <w:rFonts w:hint="eastAsia"/>
        </w:rPr>
        <w:t>测试步骤：</w:t>
      </w:r>
    </w:p>
    <w:p w14:paraId="351E5182" w14:textId="11E0ABA9" w:rsidR="00605BDA" w:rsidRDefault="00605BDA" w:rsidP="00605BDA">
      <w:r>
        <w:rPr>
          <w:rFonts w:hint="eastAsia"/>
        </w:rPr>
        <w:t>测试结果：</w:t>
      </w:r>
      <w:proofErr w:type="gramStart"/>
      <w:r>
        <w:rPr>
          <w:rFonts w:hint="eastAsia"/>
        </w:rPr>
        <w:t>ok</w:t>
      </w:r>
      <w:proofErr w:type="gramEnd"/>
    </w:p>
    <w:p w14:paraId="397F447C" w14:textId="77777777" w:rsidR="00605BDA" w:rsidRDefault="00605BDA" w:rsidP="00605BDA">
      <w:r>
        <w:rPr>
          <w:rFonts w:hint="eastAsia"/>
        </w:rPr>
        <w:t>测试功能点：</w:t>
      </w:r>
      <w:r>
        <w:rPr>
          <w:rFonts w:hint="eastAsia"/>
        </w:rPr>
        <w:t xml:space="preserve"> </w:t>
      </w:r>
    </w:p>
    <w:p w14:paraId="627310E7" w14:textId="77777777" w:rsidR="00605BDA" w:rsidRDefault="00605BDA" w:rsidP="00605BDA">
      <w:r>
        <w:rPr>
          <w:rFonts w:hint="eastAsia"/>
        </w:rPr>
        <w:lastRenderedPageBreak/>
        <w:t>测试步骤：</w:t>
      </w:r>
    </w:p>
    <w:p w14:paraId="2C46D034" w14:textId="7217ACB5" w:rsidR="00605BDA" w:rsidRPr="006E3D23" w:rsidRDefault="00605BDA" w:rsidP="007D7EEA">
      <w:r>
        <w:rPr>
          <w:rFonts w:hint="eastAsia"/>
        </w:rPr>
        <w:t>测试结果：</w:t>
      </w:r>
      <w:proofErr w:type="gramStart"/>
      <w:r>
        <w:rPr>
          <w:rFonts w:hint="eastAsia"/>
        </w:rPr>
        <w:t>ok</w:t>
      </w:r>
      <w:proofErr w:type="gramEnd"/>
      <w:r>
        <w:rPr>
          <w:rFonts w:hint="eastAsia"/>
        </w:rPr>
        <w:t xml:space="preserve">  </w:t>
      </w:r>
    </w:p>
    <w:sectPr w:rsidR="00605BDA" w:rsidRPr="006E3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827553" w14:textId="77777777" w:rsidR="00AC55A7" w:rsidRDefault="00AC55A7" w:rsidP="007D7EEA">
      <w:r>
        <w:separator/>
      </w:r>
    </w:p>
  </w:endnote>
  <w:endnote w:type="continuationSeparator" w:id="0">
    <w:p w14:paraId="070FB80D" w14:textId="77777777" w:rsidR="00AC55A7" w:rsidRDefault="00AC55A7" w:rsidP="007D7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96C297" w14:textId="77777777" w:rsidR="00AC55A7" w:rsidRDefault="00AC55A7" w:rsidP="007D7EEA">
      <w:r>
        <w:separator/>
      </w:r>
    </w:p>
  </w:footnote>
  <w:footnote w:type="continuationSeparator" w:id="0">
    <w:p w14:paraId="57385F6F" w14:textId="77777777" w:rsidR="00AC55A7" w:rsidRDefault="00AC55A7" w:rsidP="007D7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6115A"/>
    <w:multiLevelType w:val="hybridMultilevel"/>
    <w:tmpl w:val="A3AEB82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7600ED4"/>
    <w:multiLevelType w:val="hybridMultilevel"/>
    <w:tmpl w:val="65B41192"/>
    <w:lvl w:ilvl="0" w:tplc="06646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7D2"/>
    <w:rsid w:val="00040008"/>
    <w:rsid w:val="000556D4"/>
    <w:rsid w:val="0015725A"/>
    <w:rsid w:val="002F7C21"/>
    <w:rsid w:val="003D0E16"/>
    <w:rsid w:val="00461D84"/>
    <w:rsid w:val="00605BDA"/>
    <w:rsid w:val="007D7EEA"/>
    <w:rsid w:val="007E3107"/>
    <w:rsid w:val="00973580"/>
    <w:rsid w:val="00A17CA6"/>
    <w:rsid w:val="00AC55A7"/>
    <w:rsid w:val="00C310D7"/>
    <w:rsid w:val="00C32C49"/>
    <w:rsid w:val="00E047D2"/>
    <w:rsid w:val="00E1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AD3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EEA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7D7EE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7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7E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7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7EEA"/>
    <w:rPr>
      <w:sz w:val="18"/>
      <w:szCs w:val="18"/>
    </w:rPr>
  </w:style>
  <w:style w:type="character" w:customStyle="1" w:styleId="2Char">
    <w:name w:val="标题 2 Char"/>
    <w:basedOn w:val="a0"/>
    <w:link w:val="2"/>
    <w:rsid w:val="007D7EEA"/>
    <w:rPr>
      <w:rFonts w:ascii="Arial" w:eastAsia="黑体" w:hAnsi="Arial" w:cs="Times New Roman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7D7EE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EEA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7D7EE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7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7E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7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7EEA"/>
    <w:rPr>
      <w:sz w:val="18"/>
      <w:szCs w:val="18"/>
    </w:rPr>
  </w:style>
  <w:style w:type="character" w:customStyle="1" w:styleId="2Char">
    <w:name w:val="标题 2 Char"/>
    <w:basedOn w:val="a0"/>
    <w:link w:val="2"/>
    <w:rsid w:val="007D7EEA"/>
    <w:rPr>
      <w:rFonts w:ascii="Arial" w:eastAsia="黑体" w:hAnsi="Arial" w:cs="Times New Roman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7D7E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BE9C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一位心满意足的 Microsoft Office 用户</dc:creator>
  <cp:keywords/>
  <dc:description/>
  <cp:lastModifiedBy>一位心满意足的 Microsoft Office 用户</cp:lastModifiedBy>
  <cp:revision>12</cp:revision>
  <dcterms:created xsi:type="dcterms:W3CDTF">2010-05-12T07:45:00Z</dcterms:created>
  <dcterms:modified xsi:type="dcterms:W3CDTF">2010-05-13T02:21:00Z</dcterms:modified>
</cp:coreProperties>
</file>